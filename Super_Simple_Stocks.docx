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AA" w:rsidRDefault="00832DDB" w:rsidP="00832DDB">
      <w:pPr>
        <w:pStyle w:val="Heading3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</w:t>
      </w:r>
      <w:r w:rsidR="00F03DB7">
        <w:t xml:space="preserve"> </w:t>
      </w:r>
      <w:r>
        <w:t>:</w:t>
      </w:r>
      <w:r w:rsidR="00257722">
        <w:t>-</w:t>
      </w:r>
    </w:p>
    <w:p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:rsidR="0003443E" w:rsidRDefault="00832DDB" w:rsidP="00FD6DCA">
      <w:pPr>
        <w:pStyle w:val="ListParagraph"/>
        <w:numPr>
          <w:ilvl w:val="2"/>
          <w:numId w:val="3"/>
        </w:numPr>
      </w:pPr>
      <w:r>
        <w:t>calculate the dividend yield</w:t>
      </w:r>
    </w:p>
    <w:p w:rsidR="00832DDB" w:rsidRDefault="0003443E" w:rsidP="00FD6DCA">
      <w:pPr>
        <w:pStyle w:val="ListParagraph"/>
        <w:numPr>
          <w:ilvl w:val="2"/>
          <w:numId w:val="3"/>
        </w:numPr>
      </w:pPr>
      <w:r>
        <w:t xml:space="preserve">calculate the </w:t>
      </w:r>
      <w:r w:rsidR="00534D87">
        <w:t>P/E Ratio</w:t>
      </w:r>
    </w:p>
    <w:p w:rsidR="0003443E" w:rsidRDefault="0003443E" w:rsidP="00FD6DCA">
      <w:pPr>
        <w:pStyle w:val="ListParagraph"/>
        <w:numPr>
          <w:ilvl w:val="2"/>
          <w:numId w:val="3"/>
        </w:numPr>
      </w:pPr>
      <w:r>
        <w:t xml:space="preserve">record a </w:t>
      </w:r>
      <w:r w:rsidR="00A67DEA">
        <w:t>trade</w:t>
      </w:r>
      <w:r>
        <w:t>, with timestamp, quantity of shares, buy or sell indicator and price</w:t>
      </w:r>
    </w:p>
    <w:p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:rsidR="00257722" w:rsidRDefault="00257722" w:rsidP="00257722">
      <w:pPr>
        <w:pStyle w:val="Heading3"/>
      </w:pPr>
      <w:r>
        <w:t>Table1. Sample data from the Global Beverage Corporation Exchange</w:t>
      </w:r>
    </w:p>
    <w:p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:rsidR="00257722" w:rsidRDefault="00CC039B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:rsidR="00257722" w:rsidRDefault="00CC039B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CC039B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:rsidR="00257722" w:rsidRDefault="00CC039B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F03DB7" w:rsidP="00035489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CC039B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257722" w:rsidRDefault="00257722" w:rsidP="00257722"/>
    <w:p w:rsidR="00257722" w:rsidRPr="00257722" w:rsidRDefault="00257722" w:rsidP="00257722"/>
    <w:sectPr w:rsidR="00257722" w:rsidRPr="00257722" w:rsidSect="00D15293">
      <w:headerReference w:type="default" r:id="rId10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C2" w:rsidRDefault="002323C2" w:rsidP="00D15293">
      <w:pPr>
        <w:spacing w:after="0" w:line="240" w:lineRule="auto"/>
      </w:pPr>
      <w:r>
        <w:separator/>
      </w:r>
    </w:p>
  </w:endnote>
  <w:end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C2" w:rsidRDefault="002323C2" w:rsidP="00D15293">
      <w:pPr>
        <w:spacing w:after="0" w:line="240" w:lineRule="auto"/>
      </w:pPr>
      <w:r>
        <w:separator/>
      </w:r>
    </w:p>
  </w:footnote>
  <w:foot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93" w:rsidRDefault="00D15293" w:rsidP="00D15293">
    <w:pPr>
      <w:pStyle w:val="Heading1"/>
    </w:pPr>
    <w:r>
      <w:t>Assignment – Super Simple Stocks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03"/>
    <w:rsid w:val="0003443E"/>
    <w:rsid w:val="00165277"/>
    <w:rsid w:val="001E3577"/>
    <w:rsid w:val="002313AB"/>
    <w:rsid w:val="002323C2"/>
    <w:rsid w:val="0023259E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AE0025"/>
    <w:rsid w:val="00B10C7D"/>
    <w:rsid w:val="00BE3B28"/>
    <w:rsid w:val="00C34FAA"/>
    <w:rsid w:val="00C76F64"/>
    <w:rsid w:val="00CB1FDF"/>
    <w:rsid w:val="00CB5489"/>
    <w:rsid w:val="00CC039B"/>
    <w:rsid w:val="00CD0D3C"/>
    <w:rsid w:val="00D15293"/>
    <w:rsid w:val="00D53D03"/>
    <w:rsid w:val="00E04B13"/>
    <w:rsid w:val="00E2590F"/>
    <w:rsid w:val="00EE36E4"/>
    <w:rsid w:val="00F03DB7"/>
    <w:rsid w:val="00F45AB6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F559D-D02C-4D7A-8D7D-BF957D4D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AADEF-D048-4AB5-8953-DFF55EA54B31}">
  <ds:schemaRefs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80F4D899</Template>
  <TotalTime>2</TotalTime>
  <Pages>1</Pages>
  <Words>185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Guide</vt:lpstr>
    </vt:vector>
  </TitlesOfParts>
  <Company>JPMorgan Chase and Co.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Sean McDermott</cp:lastModifiedBy>
  <cp:revision>2</cp:revision>
  <dcterms:created xsi:type="dcterms:W3CDTF">2016-03-24T16:55:00Z</dcterms:created>
  <dcterms:modified xsi:type="dcterms:W3CDTF">2016-03-24T16:55:00Z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</Properties>
</file>